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8A14C" w14:textId="77777777" w:rsidR="00314FB6" w:rsidRDefault="00314FB6" w:rsidP="00314FB6">
      <w:pPr>
        <w:pStyle w:val="Heading1"/>
        <w:rPr>
          <w:sz w:val="18"/>
          <w:szCs w:val="18"/>
        </w:rPr>
      </w:pPr>
      <w:r>
        <w:t xml:space="preserve">Personal Portfolio                             </w:t>
      </w:r>
      <w:proofErr w:type="spellStart"/>
      <w:proofErr w:type="gramStart"/>
      <w:r>
        <w:rPr>
          <w:sz w:val="18"/>
          <w:szCs w:val="18"/>
        </w:rPr>
        <w:t>Name:Zhifeng</w:t>
      </w:r>
      <w:proofErr w:type="spellEnd"/>
      <w:proofErr w:type="gramEnd"/>
      <w:r>
        <w:rPr>
          <w:sz w:val="18"/>
          <w:szCs w:val="18"/>
        </w:rPr>
        <w:t xml:space="preserve"> Liang               Student No: N8976911</w:t>
      </w:r>
    </w:p>
    <w:p w14:paraId="439095E2" w14:textId="0938C583" w:rsidR="00314FB6" w:rsidRDefault="002C4217" w:rsidP="00314FB6">
      <w:pPr>
        <w:pStyle w:val="ListBullet"/>
        <w:numPr>
          <w:ilvl w:val="0"/>
          <w:numId w:val="5"/>
        </w:numPr>
        <w:spacing w:line="256" w:lineRule="auto"/>
      </w:pPr>
      <w:r>
        <w:rPr>
          <w:b/>
          <w:color w:val="0070C0"/>
        </w:rPr>
        <w:t>User stories</w:t>
      </w:r>
      <w:r w:rsidR="00314FB6">
        <w:t xml:space="preserve">: </w:t>
      </w:r>
      <w:r>
        <w:t>In the sprint 1 and sprint 2 in release 2, we got some bugs and missing task that we had to change some of the user stories, then I took some time to look for this. T</w:t>
      </w:r>
      <w:r w:rsidR="00CD5DE0">
        <w:t>here were 5 user stories which were unreasonable for the project, and I deleted and create some new thing which the users really need and useful</w:t>
      </w:r>
      <w:r w:rsidR="00CD5DE0">
        <w:rPr>
          <w:lang w:val="en-AU" w:eastAsia="zh-CN"/>
        </w:rPr>
        <w:t xml:space="preserve">. At the meantime, I distributed the user stories for more reasonable and achieve our expectation of the time on it. before I did not change, some of the user stories was taking too many time and some might too less, which it was unbalanced. </w:t>
      </w:r>
    </w:p>
    <w:p w14:paraId="1CD2DE90" w14:textId="77777777" w:rsidR="00314FB6" w:rsidRDefault="00314FB6" w:rsidP="00314FB6">
      <w:pPr>
        <w:pStyle w:val="ListBullet"/>
        <w:numPr>
          <w:ilvl w:val="0"/>
          <w:numId w:val="0"/>
        </w:numPr>
        <w:spacing w:line="256" w:lineRule="auto"/>
        <w:ind w:left="432"/>
      </w:pPr>
    </w:p>
    <w:p w14:paraId="60B0FD86" w14:textId="0398250F" w:rsidR="00314FB6" w:rsidRDefault="00A26592" w:rsidP="00314FB6">
      <w:pPr>
        <w:pStyle w:val="ListBullet"/>
        <w:numPr>
          <w:ilvl w:val="0"/>
          <w:numId w:val="5"/>
        </w:numPr>
        <w:spacing w:line="256" w:lineRule="auto"/>
      </w:pPr>
      <w:r>
        <w:rPr>
          <w:b/>
          <w:color w:val="0070C0"/>
          <w:lang w:val="en-AU" w:eastAsia="zh-CN"/>
        </w:rPr>
        <w:t xml:space="preserve">Final testing for the </w:t>
      </w:r>
      <w:proofErr w:type="spellStart"/>
      <w:r>
        <w:rPr>
          <w:b/>
          <w:color w:val="0070C0"/>
          <w:lang w:val="en-AU" w:eastAsia="zh-CN"/>
        </w:rPr>
        <w:t>projecet</w:t>
      </w:r>
      <w:proofErr w:type="spellEnd"/>
      <w:r w:rsidR="00314FB6">
        <w:rPr>
          <w:lang w:val="en-AU" w:eastAsia="zh-CN"/>
        </w:rPr>
        <w:t>:</w:t>
      </w:r>
      <w:r w:rsidR="004C347D">
        <w:rPr>
          <w:lang w:val="en-AU" w:eastAsia="zh-CN"/>
        </w:rPr>
        <w:t xml:space="preserve"> I </w:t>
      </w:r>
      <w:r w:rsidR="003261C4">
        <w:rPr>
          <w:lang w:val="en-AU" w:eastAsia="zh-CN"/>
        </w:rPr>
        <w:t xml:space="preserve">still </w:t>
      </w:r>
      <w:r w:rsidR="004C347D">
        <w:rPr>
          <w:lang w:val="en-AU" w:eastAsia="zh-CN"/>
        </w:rPr>
        <w:t>used t</w:t>
      </w:r>
      <w:r w:rsidR="0075722D">
        <w:rPr>
          <w:lang w:val="en-AU" w:eastAsia="zh-CN"/>
        </w:rPr>
        <w:t>he selenium ide for the testing.</w:t>
      </w:r>
      <w:r w:rsidR="0069066E">
        <w:rPr>
          <w:lang w:val="en-AU" w:eastAsia="zh-CN"/>
        </w:rPr>
        <w:t xml:space="preserve"> </w:t>
      </w:r>
      <w:r w:rsidR="003261C4">
        <w:rPr>
          <w:lang w:val="en-AU" w:eastAsia="zh-CN"/>
        </w:rPr>
        <w:t xml:space="preserve">This going to be our final test for our project. </w:t>
      </w:r>
      <w:r w:rsidR="00A27D8B">
        <w:rPr>
          <w:lang w:val="en-AU" w:eastAsia="zh-CN"/>
        </w:rPr>
        <w:t>I tested it a few</w:t>
      </w:r>
      <w:r w:rsidR="003261C4">
        <w:rPr>
          <w:lang w:val="en-AU" w:eastAsia="zh-CN"/>
        </w:rPr>
        <w:t xml:space="preserve"> hours for it and there were</w:t>
      </w:r>
      <w:r w:rsidR="00A27D8B">
        <w:rPr>
          <w:lang w:val="en-AU" w:eastAsia="zh-CN"/>
        </w:rPr>
        <w:t xml:space="preserve"> errors of our website: 1. </w:t>
      </w:r>
      <w:r w:rsidR="003261C4">
        <w:rPr>
          <w:lang w:val="en-AU" w:eastAsia="zh-CN"/>
        </w:rPr>
        <w:t>Password reset does not work property, once I click in then the requirement will send to the email which was link to this account</w:t>
      </w:r>
      <w:r w:rsidR="00134528">
        <w:rPr>
          <w:lang w:val="en-AU" w:eastAsia="zh-CN"/>
        </w:rPr>
        <w:t>, but the email</w:t>
      </w:r>
      <w:r w:rsidR="007F2877">
        <w:rPr>
          <w:lang w:val="en-AU" w:eastAsia="zh-CN"/>
        </w:rPr>
        <w:t xml:space="preserve"> did not show up in my account. The bug in ‘</w:t>
      </w:r>
      <w:proofErr w:type="spellStart"/>
      <w:r w:rsidR="007F2877">
        <w:rPr>
          <w:lang w:val="en-AU" w:eastAsia="zh-CN"/>
        </w:rPr>
        <w:t>PasswordReset.php</w:t>
      </w:r>
      <w:proofErr w:type="spellEnd"/>
      <w:r w:rsidR="007F2877">
        <w:rPr>
          <w:lang w:val="en-AU" w:eastAsia="zh-CN"/>
        </w:rPr>
        <w:t>’ on line 23</w:t>
      </w:r>
      <w:r w:rsidR="00A27D8B">
        <w:rPr>
          <w:lang w:val="en-AU" w:eastAsia="zh-CN"/>
        </w:rPr>
        <w:t xml:space="preserve">; 2. Users can use the account which it is without email confirmation to login. 3. A error shown up when users </w:t>
      </w:r>
      <w:r w:rsidR="002C4217">
        <w:rPr>
          <w:lang w:val="en-AU" w:eastAsia="zh-CN"/>
        </w:rPr>
        <w:t xml:space="preserve">register an account with random capitals then will show </w:t>
      </w:r>
      <w:proofErr w:type="gramStart"/>
      <w:r w:rsidR="002C4217">
        <w:rPr>
          <w:lang w:val="en-AU" w:eastAsia="zh-CN"/>
        </w:rPr>
        <w:t>a</w:t>
      </w:r>
      <w:proofErr w:type="gramEnd"/>
      <w:r w:rsidR="002C4217">
        <w:rPr>
          <w:lang w:val="en-AU" w:eastAsia="zh-CN"/>
        </w:rPr>
        <w:t xml:space="preserve"> error page</w:t>
      </w:r>
      <w:r w:rsidR="00A27D8B">
        <w:rPr>
          <w:lang w:val="en-AU" w:eastAsia="zh-CN"/>
        </w:rPr>
        <w:t>. The bug in ‘</w:t>
      </w:r>
      <w:proofErr w:type="spellStart"/>
      <w:r w:rsidR="00A27D8B">
        <w:rPr>
          <w:lang w:val="en-AU" w:eastAsia="zh-CN"/>
        </w:rPr>
        <w:t>signUpScript.php</w:t>
      </w:r>
      <w:proofErr w:type="spellEnd"/>
      <w:r w:rsidR="00A27D8B">
        <w:rPr>
          <w:lang w:val="en-AU" w:eastAsia="zh-CN"/>
        </w:rPr>
        <w:t xml:space="preserve">’ one line </w:t>
      </w:r>
      <w:r w:rsidR="002C4217">
        <w:rPr>
          <w:lang w:val="en-AU" w:eastAsia="zh-CN"/>
        </w:rPr>
        <w:t>45</w:t>
      </w:r>
      <w:r w:rsidR="00A27D8B">
        <w:rPr>
          <w:lang w:val="en-AU" w:eastAsia="zh-CN"/>
        </w:rPr>
        <w:t xml:space="preserve">. </w:t>
      </w:r>
    </w:p>
    <w:p w14:paraId="00FAD4E7" w14:textId="0852129E" w:rsidR="00314FB6" w:rsidRDefault="00314FB6" w:rsidP="00314FB6">
      <w:pPr>
        <w:pStyle w:val="ListBullet"/>
        <w:numPr>
          <w:ilvl w:val="0"/>
          <w:numId w:val="5"/>
        </w:numPr>
        <w:spacing w:line="256" w:lineRule="auto"/>
      </w:pPr>
      <w:r w:rsidRPr="00DB7F37">
        <w:rPr>
          <w:b/>
          <w:color w:val="0070C0"/>
          <w:lang w:val="en-AU" w:eastAsia="zh-CN"/>
        </w:rPr>
        <w:t>Feedback from potential users</w:t>
      </w:r>
      <w:r>
        <w:rPr>
          <w:lang w:val="en-AU" w:eastAsia="zh-CN"/>
        </w:rPr>
        <w:t>:</w:t>
      </w:r>
      <w:r w:rsidR="0069066E">
        <w:rPr>
          <w:lang w:val="en-AU" w:eastAsia="zh-CN"/>
        </w:rPr>
        <w:t xml:space="preserve"> </w:t>
      </w:r>
      <w:r w:rsidR="00CD5DE0">
        <w:rPr>
          <w:lang w:val="en-AU" w:eastAsia="zh-CN"/>
        </w:rPr>
        <w:t>As last time</w:t>
      </w:r>
      <w:r w:rsidR="0069066E">
        <w:rPr>
          <w:lang w:val="en-AU" w:eastAsia="zh-CN"/>
        </w:rPr>
        <w:t xml:space="preserve">, I asked for some suggestions from my </w:t>
      </w:r>
      <w:r w:rsidR="00CD5DE0">
        <w:rPr>
          <w:lang w:val="en-AU" w:eastAsia="zh-CN"/>
        </w:rPr>
        <w:t>classmates and my friends for getting some useful feedbacks</w:t>
      </w:r>
      <w:r w:rsidR="0019214F">
        <w:rPr>
          <w:lang w:val="en-AU" w:eastAsia="zh-CN"/>
        </w:rPr>
        <w:t xml:space="preserve">. One of my friend said the main page </w:t>
      </w:r>
      <w:r w:rsidR="00CD5DE0">
        <w:rPr>
          <w:lang w:val="en-AU" w:eastAsia="zh-CN"/>
        </w:rPr>
        <w:t>is much better than the last time that he saw</w:t>
      </w:r>
      <w:r w:rsidR="0019214F">
        <w:rPr>
          <w:lang w:val="en-AU" w:eastAsia="zh-CN"/>
        </w:rPr>
        <w:t xml:space="preserve">, </w:t>
      </w:r>
      <w:r w:rsidR="00CD5DE0">
        <w:rPr>
          <w:lang w:val="en-AU" w:eastAsia="zh-CN"/>
        </w:rPr>
        <w:t>but the view book can be looks more beautiful and more comfortable</w:t>
      </w:r>
      <w:r w:rsidR="0019214F">
        <w:rPr>
          <w:lang w:val="en-AU" w:eastAsia="zh-CN"/>
        </w:rPr>
        <w:t xml:space="preserve">; according to one of my </w:t>
      </w:r>
      <w:r w:rsidR="00CD5DE0">
        <w:rPr>
          <w:lang w:val="en-AU" w:eastAsia="zh-CN"/>
        </w:rPr>
        <w:t>class</w:t>
      </w:r>
      <w:r w:rsidR="0019214F">
        <w:rPr>
          <w:lang w:val="en-AU" w:eastAsia="zh-CN"/>
        </w:rPr>
        <w:t>mate,</w:t>
      </w:r>
      <w:r w:rsidR="00CD5DE0">
        <w:rPr>
          <w:lang w:val="en-AU" w:eastAsia="zh-CN"/>
        </w:rPr>
        <w:t xml:space="preserve"> the register system does not </w:t>
      </w:r>
      <w:r w:rsidR="00F45B93">
        <w:rPr>
          <w:lang w:val="en-AU" w:eastAsia="zh-CN"/>
        </w:rPr>
        <w:t>work</w:t>
      </w:r>
      <w:r w:rsidR="00CD5DE0">
        <w:rPr>
          <w:lang w:val="en-AU" w:eastAsia="zh-CN"/>
        </w:rPr>
        <w:t xml:space="preserve"> well, which looks too simple and some of the warning texts are missing</w:t>
      </w:r>
      <w:r w:rsidR="0019214F">
        <w:rPr>
          <w:lang w:val="en-AU" w:eastAsia="zh-CN"/>
        </w:rPr>
        <w:t>.</w:t>
      </w:r>
      <w:r w:rsidR="00F45B93">
        <w:rPr>
          <w:lang w:val="en-AU" w:eastAsia="zh-CN"/>
        </w:rPr>
        <w:t xml:space="preserve"> Because of these suggestions,</w:t>
      </w:r>
      <w:r w:rsidR="0019214F">
        <w:rPr>
          <w:lang w:val="en-AU" w:eastAsia="zh-CN"/>
        </w:rPr>
        <w:t xml:space="preserve"> </w:t>
      </w:r>
      <w:r w:rsidR="00F45B93">
        <w:rPr>
          <w:lang w:val="en-AU" w:eastAsia="zh-CN"/>
        </w:rPr>
        <w:t>we got a good way to improve our project</w:t>
      </w:r>
      <w:r w:rsidR="0019214F">
        <w:rPr>
          <w:lang w:val="en-AU" w:eastAsia="zh-CN"/>
        </w:rPr>
        <w:t xml:space="preserve">. A perfect project always is based on </w:t>
      </w:r>
      <w:r w:rsidR="002F339F">
        <w:rPr>
          <w:lang w:val="en-AU" w:eastAsia="zh-CN"/>
        </w:rPr>
        <w:t>users’</w:t>
      </w:r>
      <w:r w:rsidR="0019214F">
        <w:rPr>
          <w:lang w:val="en-AU" w:eastAsia="zh-CN"/>
        </w:rPr>
        <w:t xml:space="preserve"> experiences, </w:t>
      </w:r>
      <w:r w:rsidR="002F339F">
        <w:rPr>
          <w:lang w:val="en-AU" w:eastAsia="zh-CN"/>
        </w:rPr>
        <w:t>users’</w:t>
      </w:r>
      <w:r w:rsidR="0019214F">
        <w:rPr>
          <w:lang w:val="en-AU" w:eastAsia="zh-CN"/>
        </w:rPr>
        <w:t xml:space="preserve"> requirements, and</w:t>
      </w:r>
      <w:r w:rsidR="002F339F">
        <w:rPr>
          <w:lang w:val="en-AU" w:eastAsia="zh-CN"/>
        </w:rPr>
        <w:t xml:space="preserve"> users’ feedback.</w:t>
      </w:r>
    </w:p>
    <w:p w14:paraId="31C63F84" w14:textId="7806B3EA" w:rsidR="00314FB6" w:rsidRPr="00086075" w:rsidRDefault="003261C4" w:rsidP="00314FB6">
      <w:pPr>
        <w:pStyle w:val="ListBullet"/>
        <w:numPr>
          <w:ilvl w:val="0"/>
          <w:numId w:val="5"/>
        </w:numPr>
        <w:spacing w:line="256" w:lineRule="auto"/>
      </w:pPr>
      <w:r>
        <w:rPr>
          <w:b/>
          <w:color w:val="0070C0"/>
          <w:lang w:val="en-AU" w:eastAsia="zh-CN"/>
        </w:rPr>
        <w:lastRenderedPageBreak/>
        <w:t>Single book page</w:t>
      </w:r>
      <w:r w:rsidR="00314FB6">
        <w:rPr>
          <w:lang w:val="en-AU" w:eastAsia="zh-CN"/>
        </w:rPr>
        <w:t>:</w:t>
      </w:r>
      <w:r w:rsidR="00E410C4">
        <w:rPr>
          <w:lang w:val="en-AU" w:eastAsia="zh-CN"/>
        </w:rPr>
        <w:t xml:space="preserve"> </w:t>
      </w:r>
      <w:r w:rsidR="00224E3F">
        <w:rPr>
          <w:lang w:val="en-AU" w:eastAsia="zh-CN"/>
        </w:rPr>
        <w:t>As the tutor said, w</w:t>
      </w:r>
      <w:r w:rsidR="00156931">
        <w:rPr>
          <w:lang w:val="en-AU" w:eastAsia="zh-CN"/>
        </w:rPr>
        <w:t xml:space="preserve">e need to improve the book view, which this is the main functionality and feature of our project. we were focusing on the basic function too much before, thus we decided to change the main part that we need to concentrate on. My mission was creating a single book page for the book view. Even through I did once the coding before, I was still finding some difficulty on this. </w:t>
      </w:r>
      <w:r w:rsidR="006B4ABD">
        <w:rPr>
          <w:lang w:val="en-AU" w:eastAsia="zh-CN"/>
        </w:rPr>
        <w:t>Nevertheless, I found a great website which had some awesome coding example that made me much easier to do. Based on examples I was finished it but it did not have a default book picture.</w:t>
      </w:r>
    </w:p>
    <w:p w14:paraId="698AECF2" w14:textId="337E1A39" w:rsidR="001E7277" w:rsidRPr="006B4ABD" w:rsidRDefault="00285E4C" w:rsidP="00FF30D9">
      <w:pPr>
        <w:pStyle w:val="ListBullet"/>
        <w:numPr>
          <w:ilvl w:val="0"/>
          <w:numId w:val="0"/>
        </w:numPr>
        <w:spacing w:line="256" w:lineRule="auto"/>
        <w:ind w:left="432" w:hanging="432"/>
        <w:rPr>
          <w:lang w:val="en-AU" w:eastAsia="zh-CN"/>
        </w:rPr>
      </w:pPr>
      <w:r w:rsidRPr="006B4ABD">
        <w:rPr>
          <w:b/>
          <w:color w:val="0070C0"/>
          <w:lang w:val="en-AU" w:eastAsia="zh-CN"/>
        </w:rPr>
        <w:t>Peer review</w:t>
      </w:r>
      <w:r w:rsidR="005461C7" w:rsidRPr="006B4ABD">
        <w:rPr>
          <w:b/>
          <w:color w:val="0070C0"/>
          <w:lang w:val="en-AU" w:eastAsia="zh-CN"/>
        </w:rPr>
        <w:t xml:space="preserve"> </w:t>
      </w:r>
      <w:r w:rsidR="003261C4" w:rsidRPr="006B4ABD">
        <w:rPr>
          <w:b/>
          <w:color w:val="0070C0"/>
          <w:lang w:val="en-AU" w:eastAsia="zh-CN"/>
        </w:rPr>
        <w:t>2</w:t>
      </w:r>
      <w:r w:rsidRPr="006B4ABD">
        <w:rPr>
          <w:lang w:val="en-AU" w:eastAsia="zh-CN"/>
        </w:rPr>
        <w:t xml:space="preserve">: </w:t>
      </w:r>
      <w:r w:rsidR="003261C4" w:rsidRPr="006B4ABD">
        <w:rPr>
          <w:lang w:val="en-AU" w:eastAsia="zh-CN"/>
        </w:rPr>
        <w:t>on workshop 11</w:t>
      </w:r>
      <w:r w:rsidR="005461C7" w:rsidRPr="006B4ABD">
        <w:rPr>
          <w:lang w:val="en-AU" w:eastAsia="zh-CN"/>
        </w:rPr>
        <w:t xml:space="preserve">, we had a demonstration to our client team, also they did the same thing to us as well. Both of our two team presented our project in some specific way which are interface, function, how the function works and so on. After that, I wrote some part of the peer review. One of my teammate had the record of the demonstration, so I watched the whole video and caught some features and some problems of their project, including their performance of presentation. I started to </w:t>
      </w:r>
      <w:r w:rsidR="00DB7F37" w:rsidRPr="006B4ABD">
        <w:rPr>
          <w:lang w:val="en-AU" w:eastAsia="zh-CN"/>
        </w:rPr>
        <w:t xml:space="preserve">write the peer review immediately after the workshop. I wrote their performance based on the real thing happened on the workshop. At the meantime, I pointed some problems out which some of the bottom did not work well and some of the users’ stories have not finish, and then I provided some advises for these to help them solve the issue. I gave some expectations </w:t>
      </w:r>
      <w:r w:rsidR="006B4ABD">
        <w:rPr>
          <w:lang w:val="en-AU" w:eastAsia="zh-CN"/>
        </w:rPr>
        <w:t>to our client team project too.</w:t>
      </w:r>
    </w:p>
    <w:p w14:paraId="4CFFA059" w14:textId="100FDF83" w:rsidR="001E7277" w:rsidRPr="005461C7" w:rsidRDefault="001E7277" w:rsidP="001E7277">
      <w:pPr>
        <w:pStyle w:val="ListBullet"/>
        <w:numPr>
          <w:ilvl w:val="0"/>
          <w:numId w:val="0"/>
        </w:numPr>
        <w:spacing w:line="256" w:lineRule="auto"/>
        <w:ind w:left="432" w:hanging="432"/>
        <w:rPr>
          <w:lang w:val="en-AU" w:eastAsia="zh-CN"/>
        </w:rPr>
      </w:pPr>
      <w:bookmarkStart w:id="0" w:name="_GoBack"/>
      <w:bookmarkEnd w:id="0"/>
    </w:p>
    <w:sectPr w:rsidR="001E7277" w:rsidRPr="005461C7">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77730" w14:textId="77777777" w:rsidR="00557E7A" w:rsidRDefault="00557E7A">
      <w:r>
        <w:separator/>
      </w:r>
    </w:p>
    <w:p w14:paraId="28546333" w14:textId="77777777" w:rsidR="00557E7A" w:rsidRDefault="00557E7A"/>
  </w:endnote>
  <w:endnote w:type="continuationSeparator" w:id="0">
    <w:p w14:paraId="5009AF49" w14:textId="77777777" w:rsidR="00557E7A" w:rsidRDefault="00557E7A">
      <w:r>
        <w:continuationSeparator/>
      </w:r>
    </w:p>
    <w:p w14:paraId="1E966B26" w14:textId="77777777" w:rsidR="00557E7A" w:rsidRDefault="00557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52A4E42" w14:textId="77777777" w:rsidR="00CB01A7" w:rsidRDefault="00902ABC">
        <w:pPr>
          <w:pStyle w:val="Footer"/>
        </w:pPr>
        <w:r>
          <w:fldChar w:fldCharType="begin"/>
        </w:r>
        <w:r>
          <w:instrText xml:space="preserve"> PAGE   \* MERGEFORMAT </w:instrText>
        </w:r>
        <w:r>
          <w:fldChar w:fldCharType="separate"/>
        </w:r>
        <w:r w:rsidR="006B4AB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ACFB3" w14:textId="77777777" w:rsidR="00557E7A" w:rsidRDefault="00557E7A">
      <w:r>
        <w:separator/>
      </w:r>
    </w:p>
    <w:p w14:paraId="287EEE8E" w14:textId="77777777" w:rsidR="00557E7A" w:rsidRDefault="00557E7A"/>
  </w:footnote>
  <w:footnote w:type="continuationSeparator" w:id="0">
    <w:p w14:paraId="17444AC0" w14:textId="77777777" w:rsidR="00557E7A" w:rsidRDefault="00557E7A">
      <w:r>
        <w:continuationSeparator/>
      </w:r>
    </w:p>
    <w:p w14:paraId="31F472AE" w14:textId="77777777" w:rsidR="00557E7A" w:rsidRDefault="00557E7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FB6"/>
    <w:rsid w:val="00086075"/>
    <w:rsid w:val="00134528"/>
    <w:rsid w:val="00156931"/>
    <w:rsid w:val="0017429B"/>
    <w:rsid w:val="0019214F"/>
    <w:rsid w:val="001E7277"/>
    <w:rsid w:val="00224E3F"/>
    <w:rsid w:val="00285E4C"/>
    <w:rsid w:val="002C4217"/>
    <w:rsid w:val="002F339F"/>
    <w:rsid w:val="00314FB6"/>
    <w:rsid w:val="003261C4"/>
    <w:rsid w:val="004C347D"/>
    <w:rsid w:val="005461C7"/>
    <w:rsid w:val="00557E7A"/>
    <w:rsid w:val="0059181A"/>
    <w:rsid w:val="005A6DF9"/>
    <w:rsid w:val="0069066E"/>
    <w:rsid w:val="006B4ABD"/>
    <w:rsid w:val="006D1598"/>
    <w:rsid w:val="0070686C"/>
    <w:rsid w:val="0075722D"/>
    <w:rsid w:val="007F2877"/>
    <w:rsid w:val="00840F69"/>
    <w:rsid w:val="00902ABC"/>
    <w:rsid w:val="009142A6"/>
    <w:rsid w:val="00A26592"/>
    <w:rsid w:val="00A27D8B"/>
    <w:rsid w:val="00AB135F"/>
    <w:rsid w:val="00CB01A7"/>
    <w:rsid w:val="00CD5DE0"/>
    <w:rsid w:val="00DB0A76"/>
    <w:rsid w:val="00DB7F37"/>
    <w:rsid w:val="00E410C4"/>
    <w:rsid w:val="00F45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7B2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3573">
      <w:bodyDiv w:val="1"/>
      <w:marLeft w:val="0"/>
      <w:marRight w:val="0"/>
      <w:marTop w:val="0"/>
      <w:marBottom w:val="0"/>
      <w:divBdr>
        <w:top w:val="none" w:sz="0" w:space="0" w:color="auto"/>
        <w:left w:val="none" w:sz="0" w:space="0" w:color="auto"/>
        <w:bottom w:val="none" w:sz="0" w:space="0" w:color="auto"/>
        <w:right w:val="none" w:sz="0" w:space="0" w:color="auto"/>
      </w:divBdr>
      <w:divsChild>
        <w:div w:id="509639045">
          <w:marLeft w:val="0"/>
          <w:marRight w:val="0"/>
          <w:marTop w:val="0"/>
          <w:marBottom w:val="0"/>
          <w:divBdr>
            <w:top w:val="none" w:sz="0" w:space="0" w:color="auto"/>
            <w:left w:val="none" w:sz="0" w:space="0" w:color="auto"/>
            <w:bottom w:val="single" w:sz="12" w:space="12" w:color="56152F" w:themeColor="accent4"/>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x/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241</TotalTime>
  <Pages>2</Pages>
  <Words>509</Words>
  <Characters>2907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2015-09-17T21:55:00Z</dcterms:created>
  <dcterms:modified xsi:type="dcterms:W3CDTF">2015-10-23T05:32:00Z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